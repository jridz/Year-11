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CC" w:rsidRDefault="00253E0A" w:rsidP="00253E0A">
      <w:pPr>
        <w:pStyle w:val="Heading1"/>
      </w:pPr>
      <w:r>
        <w:t>Unmodified</w:t>
      </w:r>
      <w:r>
        <w:br/>
      </w:r>
      <w:r w:rsidRPr="00253E0A">
        <w:drawing>
          <wp:inline distT="0" distB="0" distL="0" distR="0" wp14:anchorId="5C052409" wp14:editId="733205CA">
            <wp:extent cx="1867161" cy="733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A" w:rsidRDefault="00253E0A" w:rsidP="00253E0A"/>
    <w:p w:rsidR="00253E0A" w:rsidRDefault="00253E0A" w:rsidP="00253E0A">
      <w:pPr>
        <w:pStyle w:val="Heading1"/>
      </w:pPr>
      <w:r>
        <w:t>Fix 1</w:t>
      </w:r>
    </w:p>
    <w:p w:rsidR="00253E0A" w:rsidRDefault="00253E0A" w:rsidP="00253E0A">
      <w:pPr>
        <w:pStyle w:val="Heading2"/>
      </w:pPr>
      <w:r>
        <w:t>Prints 30</w:t>
      </w:r>
    </w:p>
    <w:p w:rsidR="00253E0A" w:rsidRDefault="00253E0A" w:rsidP="00253E0A">
      <w:r w:rsidRPr="00253E0A">
        <w:drawing>
          <wp:inline distT="0" distB="0" distL="0" distR="0" wp14:anchorId="44AA927D" wp14:editId="48266B1E">
            <wp:extent cx="1867161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A" w:rsidRDefault="00253E0A" w:rsidP="00253E0A"/>
    <w:p w:rsidR="00253E0A" w:rsidRDefault="00253E0A" w:rsidP="00253E0A">
      <w:pPr>
        <w:pStyle w:val="Heading1"/>
      </w:pPr>
      <w:r>
        <w:t>Fix 2</w:t>
      </w:r>
    </w:p>
    <w:p w:rsidR="00253E0A" w:rsidRDefault="00253E0A" w:rsidP="00253E0A">
      <w:pPr>
        <w:pStyle w:val="Heading2"/>
      </w:pPr>
      <w:r>
        <w:t>Prints “1020”</w:t>
      </w:r>
    </w:p>
    <w:p w:rsidR="00253E0A" w:rsidRPr="00253E0A" w:rsidRDefault="00253E0A" w:rsidP="00253E0A">
      <w:r w:rsidRPr="00253E0A">
        <w:drawing>
          <wp:inline distT="0" distB="0" distL="0" distR="0" wp14:anchorId="7AE877D6" wp14:editId="249ABBA6">
            <wp:extent cx="1905266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E0A" w:rsidRPr="00253E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060"/>
    <w:multiLevelType w:val="hybridMultilevel"/>
    <w:tmpl w:val="97BC9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5B92"/>
    <w:multiLevelType w:val="hybridMultilevel"/>
    <w:tmpl w:val="E8C21612"/>
    <w:lvl w:ilvl="0" w:tplc="CD0862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B02CC"/>
    <w:multiLevelType w:val="hybridMultilevel"/>
    <w:tmpl w:val="0318037E"/>
    <w:lvl w:ilvl="0" w:tplc="79705B9C">
      <w:start w:val="1"/>
      <w:numFmt w:val="upperLetter"/>
      <w:lvlText w:val="%1)"/>
      <w:lvlJc w:val="left"/>
      <w:pPr>
        <w:ind w:left="5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120" w:hanging="360"/>
      </w:pPr>
    </w:lvl>
    <w:lvl w:ilvl="2" w:tplc="0C09001B" w:tentative="1">
      <w:start w:val="1"/>
      <w:numFmt w:val="lowerRoman"/>
      <w:lvlText w:val="%3."/>
      <w:lvlJc w:val="right"/>
      <w:pPr>
        <w:ind w:left="6840" w:hanging="180"/>
      </w:pPr>
    </w:lvl>
    <w:lvl w:ilvl="3" w:tplc="0C09000F" w:tentative="1">
      <w:start w:val="1"/>
      <w:numFmt w:val="decimal"/>
      <w:lvlText w:val="%4."/>
      <w:lvlJc w:val="left"/>
      <w:pPr>
        <w:ind w:left="7560" w:hanging="360"/>
      </w:pPr>
    </w:lvl>
    <w:lvl w:ilvl="4" w:tplc="0C090019" w:tentative="1">
      <w:start w:val="1"/>
      <w:numFmt w:val="lowerLetter"/>
      <w:lvlText w:val="%5."/>
      <w:lvlJc w:val="left"/>
      <w:pPr>
        <w:ind w:left="8280" w:hanging="360"/>
      </w:pPr>
    </w:lvl>
    <w:lvl w:ilvl="5" w:tplc="0C09001B" w:tentative="1">
      <w:start w:val="1"/>
      <w:numFmt w:val="lowerRoman"/>
      <w:lvlText w:val="%6."/>
      <w:lvlJc w:val="right"/>
      <w:pPr>
        <w:ind w:left="9000" w:hanging="180"/>
      </w:pPr>
    </w:lvl>
    <w:lvl w:ilvl="6" w:tplc="0C09000F" w:tentative="1">
      <w:start w:val="1"/>
      <w:numFmt w:val="decimal"/>
      <w:lvlText w:val="%7."/>
      <w:lvlJc w:val="left"/>
      <w:pPr>
        <w:ind w:left="9720" w:hanging="360"/>
      </w:pPr>
    </w:lvl>
    <w:lvl w:ilvl="7" w:tplc="0C090019" w:tentative="1">
      <w:start w:val="1"/>
      <w:numFmt w:val="lowerLetter"/>
      <w:lvlText w:val="%8."/>
      <w:lvlJc w:val="left"/>
      <w:pPr>
        <w:ind w:left="10440" w:hanging="360"/>
      </w:pPr>
    </w:lvl>
    <w:lvl w:ilvl="8" w:tplc="0C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573E2622"/>
    <w:multiLevelType w:val="hybridMultilevel"/>
    <w:tmpl w:val="7D127B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54D75"/>
    <w:multiLevelType w:val="hybridMultilevel"/>
    <w:tmpl w:val="CA2A2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0A"/>
    <w:rsid w:val="00036DEC"/>
    <w:rsid w:val="001D57EE"/>
    <w:rsid w:val="00224871"/>
    <w:rsid w:val="00253E0A"/>
    <w:rsid w:val="002F4724"/>
    <w:rsid w:val="00433BFD"/>
    <w:rsid w:val="00557DD7"/>
    <w:rsid w:val="00660BAC"/>
    <w:rsid w:val="00677B84"/>
    <w:rsid w:val="006C6B64"/>
    <w:rsid w:val="006E6BCC"/>
    <w:rsid w:val="007468E1"/>
    <w:rsid w:val="008E1373"/>
    <w:rsid w:val="00903C2D"/>
    <w:rsid w:val="00A72963"/>
    <w:rsid w:val="00B94BAA"/>
    <w:rsid w:val="00C2746B"/>
    <w:rsid w:val="00C612FD"/>
    <w:rsid w:val="00D506AF"/>
    <w:rsid w:val="00D528E6"/>
    <w:rsid w:val="00D8663B"/>
    <w:rsid w:val="00D93824"/>
    <w:rsid w:val="00DB37AA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0234"/>
  <w15:chartTrackingRefBased/>
  <w15:docId w15:val="{2B729469-03C8-4851-9FE0-D6276FFF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2FD"/>
    <w:rPr>
      <w:rFonts w:ascii="Bahnschrift SemiLight SemiConde" w:hAnsi="Bahnschrift SemiLight SemiCond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2FD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2FD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hnschrift">
    <w:name w:val="Bahnschrift"/>
    <w:basedOn w:val="Title"/>
    <w:link w:val="BahnschriftChar"/>
    <w:rsid w:val="001D57EE"/>
    <w:rPr>
      <w:lang w:val="en-US"/>
    </w:rPr>
  </w:style>
  <w:style w:type="character" w:customStyle="1" w:styleId="BahnschriftChar">
    <w:name w:val="Bahnschrift Char"/>
    <w:basedOn w:val="TitleChar"/>
    <w:link w:val="Bahnschrift"/>
    <w:rsid w:val="001D57EE"/>
    <w:rPr>
      <w:rFonts w:ascii="Bahnschrift SemiBold" w:eastAsiaTheme="majorEastAsia" w:hAnsi="Bahnschrift SemiBold" w:cstheme="majorBidi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12FD"/>
    <w:pPr>
      <w:spacing w:after="0" w:line="240" w:lineRule="auto"/>
      <w:contextualSpacing/>
    </w:pPr>
    <w:rPr>
      <w:rFonts w:ascii="Bahnschrift SemiBold" w:eastAsiaTheme="majorEastAsia" w:hAnsi="Bahnschrift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FD"/>
    <w:rPr>
      <w:rFonts w:ascii="Bahnschrift SemiBold" w:eastAsiaTheme="majorEastAsia" w:hAnsi="Bahnschrift SemiBold" w:cstheme="majorBidi"/>
      <w:spacing w:val="-10"/>
      <w:kern w:val="28"/>
      <w:sz w:val="56"/>
      <w:szCs w:val="56"/>
    </w:rPr>
  </w:style>
  <w:style w:type="paragraph" w:customStyle="1" w:styleId="BahnschriftSubtitle">
    <w:name w:val="Bahnschrift Subtitle"/>
    <w:basedOn w:val="Normal"/>
    <w:rsid w:val="001D57EE"/>
    <w:pPr>
      <w:spacing w:after="0" w:line="240" w:lineRule="auto"/>
      <w:contextualSpacing/>
    </w:pPr>
    <w:rPr>
      <w:rFonts w:ascii="Bahnschrift SemiBold" w:eastAsiaTheme="majorEastAsia" w:hAnsi="Bahnschrift SemiBold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FD"/>
    <w:pPr>
      <w:numPr>
        <w:ilvl w:val="1"/>
      </w:numPr>
    </w:pPr>
    <w:rPr>
      <w:rFonts w:ascii="Bahnschrift SemiLight" w:eastAsiaTheme="minorEastAsia" w:hAnsi="Bahnschrift Semi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12FD"/>
    <w:rPr>
      <w:rFonts w:ascii="Bahnschrift SemiLight" w:eastAsiaTheme="minorEastAsia" w:hAnsi="Bahnschrift SemiLight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612FD"/>
    <w:rPr>
      <w:rFonts w:ascii="Bahnschrift SemiBold" w:eastAsiaTheme="majorEastAsia" w:hAnsi="Bahnschrift SemiBol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2FD"/>
    <w:rPr>
      <w:rFonts w:ascii="Bahnschrift SemiBold" w:eastAsiaTheme="majorEastAsia" w:hAnsi="Bahnschrift SemiBold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Ridley</dc:creator>
  <cp:keywords/>
  <dc:description/>
  <cp:lastModifiedBy>Joshua Ridley</cp:lastModifiedBy>
  <cp:revision>1</cp:revision>
  <dcterms:created xsi:type="dcterms:W3CDTF">2024-03-22T00:45:00Z</dcterms:created>
  <dcterms:modified xsi:type="dcterms:W3CDTF">2024-03-22T00:48:00Z</dcterms:modified>
</cp:coreProperties>
</file>